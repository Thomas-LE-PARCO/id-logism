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838" w:rsidRDefault="000506FA">
      <w:pPr>
        <w:rPr>
          <w:lang w:val="fr-FR"/>
        </w:rPr>
      </w:pPr>
      <w:proofErr w:type="spellStart"/>
      <w:r>
        <w:rPr>
          <w:lang w:val="fr-FR"/>
        </w:rPr>
        <w:t>Gsdgg</w:t>
      </w:r>
      <w:proofErr w:type="spellEnd"/>
    </w:p>
    <w:p w:rsidR="000506FA" w:rsidRDefault="000506FA">
      <w:pPr>
        <w:rPr>
          <w:lang w:val="fr-FR"/>
        </w:rPr>
      </w:pPr>
    </w:p>
    <w:p w:rsidR="000506FA" w:rsidRDefault="000506FA">
      <w:pPr>
        <w:rPr>
          <w:lang w:val="fr-FR"/>
        </w:rPr>
      </w:pPr>
      <w:proofErr w:type="spellStart"/>
      <w:r>
        <w:rPr>
          <w:lang w:val="fr-FR"/>
        </w:rPr>
        <w:t>ThdfhqDFASFQ</w:t>
      </w:r>
      <w:proofErr w:type="spellEnd"/>
    </w:p>
    <w:p w:rsidR="000506FA" w:rsidRDefault="000506FA">
      <w:pPr>
        <w:rPr>
          <w:lang w:val="fr-FR"/>
        </w:rPr>
      </w:pPr>
    </w:p>
    <w:p w:rsidR="000506FA" w:rsidRPr="000506FA" w:rsidRDefault="000506FA">
      <w:pPr>
        <w:rPr>
          <w:lang w:val="fr-FR"/>
        </w:rPr>
      </w:pPr>
      <w:bookmarkStart w:id="0" w:name="_GoBack"/>
      <w:bookmarkEnd w:id="0"/>
    </w:p>
    <w:sectPr w:rsidR="000506FA" w:rsidRPr="000506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6FA" w:rsidRDefault="000506FA" w:rsidP="000506FA">
      <w:pPr>
        <w:spacing w:after="0" w:line="240" w:lineRule="auto"/>
      </w:pPr>
      <w:r>
        <w:separator/>
      </w:r>
    </w:p>
  </w:endnote>
  <w:endnote w:type="continuationSeparator" w:id="0">
    <w:p w:rsidR="000506FA" w:rsidRDefault="000506FA" w:rsidP="0005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6FA" w:rsidRDefault="000506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6FA" w:rsidRDefault="000506F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b614b15969a3071192885f5" descr="{&quot;HashCode&quot;:-150124169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506FA" w:rsidRPr="000506FA" w:rsidRDefault="000506FA" w:rsidP="000506F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proofErr w:type="gramStart"/>
                          <w:r w:rsidRPr="000506FA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0506FA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 xml:space="preserve"> Secret / SPD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b614b15969a3071192885f5" o:spid="_x0000_s1026" type="#_x0000_t202" alt="{&quot;HashCode&quot;:-150124169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" o:allowincell="f" filled="f" stroked="f" strokeweight=".5pt">
              <v:fill o:detectmouseclick="t"/>
              <v:textbox inset=",0,20pt,0">
                <w:txbxContent>
                  <w:p w:rsidR="000506FA" w:rsidRPr="000506FA" w:rsidRDefault="000506FA" w:rsidP="000506FA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proofErr w:type="gramStart"/>
                    <w:r w:rsidRPr="000506FA">
                      <w:rPr>
                        <w:rFonts w:ascii="Calibri" w:hAnsi="Calibri" w:cs="Calibri"/>
                        <w:color w:val="FF0000"/>
                        <w:sz w:val="20"/>
                      </w:rPr>
                      <w:t>Classification :</w:t>
                    </w:r>
                    <w:proofErr w:type="gramEnd"/>
                    <w:r w:rsidRPr="000506FA">
                      <w:rPr>
                        <w:rFonts w:ascii="Calibri" w:hAnsi="Calibri" w:cs="Calibri"/>
                        <w:color w:val="FF0000"/>
                        <w:sz w:val="20"/>
                      </w:rPr>
                      <w:t xml:space="preserve"> Secret / SPD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6FA" w:rsidRDefault="000506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6FA" w:rsidRDefault="000506FA" w:rsidP="000506FA">
      <w:pPr>
        <w:spacing w:after="0" w:line="240" w:lineRule="auto"/>
      </w:pPr>
      <w:r>
        <w:separator/>
      </w:r>
    </w:p>
  </w:footnote>
  <w:footnote w:type="continuationSeparator" w:id="0">
    <w:p w:rsidR="000506FA" w:rsidRDefault="000506FA" w:rsidP="0005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6FA" w:rsidRDefault="000506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5927872"/>
      <w:docPartObj>
        <w:docPartGallery w:val="Watermarks"/>
        <w:docPartUnique/>
      </w:docPartObj>
    </w:sdtPr>
    <w:sdtContent>
      <w:p w:rsidR="000506FA" w:rsidRDefault="000506FA">
        <w:pPr>
          <w:pStyle w:val="En-tte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MSIPWM0PowerPlusWaterMarkObject" o:spid="_x0000_s1025" type="#_x0000_t136" alt="{&quot;HashCode&quot;:-235636711,&quot;Height&quot;:841.0,&quot;Width&quot;:595.0,&quot;Placement&quot;:&quot;Header&quot;,&quot;Index&quot;:&quot;Primary&quot;,&quot;Section&quot;:1,&quot;Top&quot;:-999995.0,&quot;Left&quot;:-999995.0}" style="position:absolute;margin-left:0;margin-top:0;width:34.25pt;height:13.45pt;rotation:315;z-index:-251657216;mso-position-horizontal:center;mso-position-horizontal-relative:margin;mso-position-vertical:center;mso-position-vertical-relative:margin" o:allowincell="f" fillcolor="black" stroked="f">
              <v:textpath style="font-family:&quot;Calibri&quot;;font-size:10pt" string="SECRE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6FA" w:rsidRDefault="000506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FA"/>
    <w:rsid w:val="000506FA"/>
    <w:rsid w:val="0054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|"/>
  <w14:docId w14:val="626B100D"/>
  <w15:chartTrackingRefBased/>
  <w15:docId w15:val="{69BE7F6B-7107-4132-B117-0D2032C9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0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6FA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050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6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3</TotalTime>
  <Pages>1</Pages>
  <Words>2</Words>
  <Characters>20</Characters>
  <Application>Microsoft Office Word</Application>
  <DocSecurity>0</DocSecurity>
  <Lines>5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b95409</dc:creator>
  <cp:keywords/>
  <dc:description/>
  <cp:lastModifiedBy>b95409</cp:lastModifiedBy>
  <cp:revision>1</cp:revision>
  <dcterms:created xsi:type="dcterms:W3CDTF">2020-09-04T08:54:00Z</dcterms:created>
  <dcterms:modified xsi:type="dcterms:W3CDTF">2020-09-04T08:57:00Z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a9338-32f5-4fdb-94e4-e7b036e45453_Enabled">
    <vt:lpwstr>true</vt:lpwstr>
  </property>
  <property fmtid="{D5CDD505-2E9C-101B-9397-08002B2CF9AE}" pid="3" name="MSIP_Label_b60a9338-32f5-4fdb-94e4-e7b036e45453_SetDate">
    <vt:lpwstr>2020-09-04T08:55:47Z</vt:lpwstr>
  </property>
  <property fmtid="{D5CDD505-2E9C-101B-9397-08002B2CF9AE}" pid="4" name="MSIP_Label_b60a9338-32f5-4fdb-94e4-e7b036e45453_Method">
    <vt:lpwstr>Privileged</vt:lpwstr>
  </property>
  <property fmtid="{D5CDD505-2E9C-101B-9397-08002B2CF9AE}" pid="5" name="MSIP_Label_b60a9338-32f5-4fdb-94e4-e7b036e45453_Name">
    <vt:lpwstr>Secret - Sensitive Personal Data</vt:lpwstr>
  </property>
  <property fmtid="{D5CDD505-2E9C-101B-9397-08002B2CF9AE}" pid="6" name="MSIP_Label_b60a9338-32f5-4fdb-94e4-e7b036e45453_SiteId">
    <vt:lpwstr>614f9c25-bffa-42c7-86d8-964101f55fa2</vt:lpwstr>
  </property>
  <property fmtid="{D5CDD505-2E9C-101B-9397-08002B2CF9AE}" pid="7" name="MSIP_Label_b60a9338-32f5-4fdb-94e4-e7b036e45453_ActionId">
    <vt:lpwstr>ab1f67bd-264e-4aa9-a6af-00008c001464</vt:lpwstr>
  </property>
  <property fmtid="{D5CDD505-2E9C-101B-9397-08002B2CF9AE}" pid="8" name="MSIP_Label_b60a9338-32f5-4fdb-94e4-e7b036e45453_ContentBits">
    <vt:lpwstr>6</vt:lpwstr>
  </property>
</Properties>
</file>